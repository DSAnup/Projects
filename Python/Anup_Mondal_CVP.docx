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07"/>
        <w:gridCol w:w="3520"/>
        <w:gridCol w:w="3101"/>
        <w:gridCol w:w="2217"/>
        <w:gridCol w:w="755"/>
      </w:tblGrid>
      <w:tr w:rsidR="00605A5B" w14:paraId="71361FB8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7A16DB3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6FA65F0" w14:textId="47FE2A1A" w:rsidR="00605A5B" w:rsidRPr="00F316AD" w:rsidRDefault="00E75E00" w:rsidP="00605A5B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775D5A86" wp14:editId="3DBF90EF">
                  <wp:simplePos x="0" y="0"/>
                  <wp:positionH relativeFrom="column">
                    <wp:posOffset>4618355</wp:posOffset>
                  </wp:positionH>
                  <wp:positionV relativeFrom="paragraph">
                    <wp:posOffset>-123825</wp:posOffset>
                  </wp:positionV>
                  <wp:extent cx="1342789" cy="15138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148" cy="1517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3F33">
              <w:t>Anup Mondal</w:t>
            </w:r>
          </w:p>
          <w:p w14:paraId="3F256FF8" w14:textId="7D7AA18A" w:rsidR="00605A5B" w:rsidRDefault="008A3F33" w:rsidP="00A77921">
            <w:pPr>
              <w:pStyle w:val="Subtitle"/>
            </w:pPr>
            <w:r w:rsidRPr="00EB7279">
              <w:rPr>
                <w:color w:val="4B4545" w:themeColor="accent6" w:themeShade="80"/>
              </w:rPr>
              <w:t>Full Stack Engineer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A455763" w14:textId="72B4D3D1" w:rsidR="00605A5B" w:rsidRDefault="00605A5B"/>
        </w:tc>
      </w:tr>
      <w:tr w:rsidR="00F4501B" w14:paraId="0182EFC0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46BBCDF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439878F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E125CE7" w14:textId="77777777" w:rsidR="00F4501B" w:rsidRDefault="00F4501B"/>
        </w:tc>
      </w:tr>
      <w:tr w:rsidR="00605A5B" w14:paraId="7A72C3CD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344676" w14:textId="77777777" w:rsidR="00605A5B" w:rsidRPr="00605A5B" w:rsidRDefault="006359E7" w:rsidP="00F07A1E">
            <w:pPr>
              <w:pStyle w:val="TextRight"/>
            </w:pPr>
            <w:sdt>
              <w:sdtPr>
                <w:id w:val="1604447469"/>
                <w:placeholder>
                  <w:docPart w:val="4D5A437661174C528CB94DE1F96C81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4B7FC8B3" w14:textId="325A4ED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237/B (3</w:t>
            </w:r>
            <w:r w:rsidRPr="004740F6">
              <w:rPr>
                <w:color w:val="4B4545" w:themeColor="accent6" w:themeShade="80"/>
                <w:vertAlign w:val="superscript"/>
              </w:rPr>
              <w:t>rd</w:t>
            </w:r>
            <w:r w:rsidRPr="004740F6">
              <w:rPr>
                <w:color w:val="4B4545" w:themeColor="accent6" w:themeShade="80"/>
              </w:rPr>
              <w:t xml:space="preserve"> Floor)</w:t>
            </w:r>
          </w:p>
          <w:p w14:paraId="5AF5DD79" w14:textId="77777777" w:rsidR="004A38AB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East Nakhalpara, Tejgaon</w:t>
            </w:r>
          </w:p>
          <w:p w14:paraId="00436A56" w14:textId="27819902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Dhaka-1215, Bangladesh</w:t>
            </w:r>
          </w:p>
          <w:p w14:paraId="3553253B" w14:textId="41F69BCC" w:rsidR="00C1095A" w:rsidRPr="004740F6" w:rsidRDefault="004A38AB" w:rsidP="00F07A1E">
            <w:pPr>
              <w:pStyle w:val="TextRight"/>
              <w:rPr>
                <w:color w:val="4B4545" w:themeColor="accent6" w:themeShade="80"/>
              </w:rPr>
            </w:pPr>
            <w:r w:rsidRPr="004740F6">
              <w:rPr>
                <w:color w:val="4B4545" w:themeColor="accent6" w:themeShade="80"/>
              </w:rPr>
              <w:t>+8801823934024</w:t>
            </w:r>
          </w:p>
          <w:p w14:paraId="4FE133CB" w14:textId="3B762EA7" w:rsidR="001204A9" w:rsidRDefault="006359E7" w:rsidP="001204A9">
            <w:pPr>
              <w:pStyle w:val="TextRight"/>
              <w:rPr>
                <w:rFonts w:cstheme="minorBidi"/>
                <w:color w:val="4B4545" w:themeColor="accent6" w:themeShade="80"/>
                <w:sz w:val="24"/>
              </w:rPr>
            </w:pPr>
            <w:hyperlink r:id="rId11" w:history="1">
              <w:r w:rsidR="004A38AB" w:rsidRPr="004740F6">
                <w:rPr>
                  <w:rStyle w:val="Hyperlink"/>
                  <w:color w:val="4B4545" w:themeColor="accent6" w:themeShade="80"/>
                  <w:u w:val="none"/>
                </w:rPr>
                <w:t>anup12.m@gmail.com</w:t>
              </w:r>
            </w:hyperlink>
            <w:r w:rsidR="00385BBD">
              <w:rPr>
                <w:rStyle w:val="Hyperlink"/>
                <w:color w:val="4B4545" w:themeColor="accent6" w:themeShade="80"/>
                <w:u w:val="none"/>
              </w:rPr>
              <w:t>,</w:t>
            </w:r>
            <w:r w:rsidR="001204A9" w:rsidRPr="000B7C11">
              <w:rPr>
                <w:rFonts w:cstheme="minorBidi"/>
                <w:color w:val="4B4545" w:themeColor="accent6" w:themeShade="80"/>
                <w:sz w:val="24"/>
              </w:rPr>
              <w:t xml:space="preserve"> </w:t>
            </w:r>
            <w:hyperlink r:id="rId12" w:history="1">
              <w:r w:rsidR="000B7C11" w:rsidRPr="000B7C11">
                <w:rPr>
                  <w:rStyle w:val="Hyperlink"/>
                  <w:rFonts w:cstheme="minorBidi"/>
                  <w:color w:val="4B4545" w:themeColor="accent6" w:themeShade="80"/>
                  <w:sz w:val="24"/>
                  <w:u w:val="none"/>
                </w:rPr>
                <w:t>wfkcon@gmail.com</w:t>
              </w:r>
            </w:hyperlink>
          </w:p>
          <w:p w14:paraId="3A7A41A7" w14:textId="3DB66F90" w:rsidR="000B7C11" w:rsidRPr="000B7C11" w:rsidRDefault="000B7C11" w:rsidP="000B7C11">
            <w:pPr>
              <w:rPr>
                <w:color w:val="4B4545" w:themeColor="accent6" w:themeShade="80"/>
              </w:rPr>
            </w:pPr>
            <w:r>
              <w:rPr>
                <w:color w:val="4B4545" w:themeColor="accent6" w:themeShade="80"/>
              </w:rPr>
              <w:t>S</w:t>
            </w:r>
            <w:r w:rsidRPr="000B7C11">
              <w:rPr>
                <w:color w:val="4B4545" w:themeColor="accent6" w:themeShade="80"/>
              </w:rPr>
              <w:t>kype</w:t>
            </w:r>
            <w:r>
              <w:rPr>
                <w:color w:val="4B4545" w:themeColor="accent6" w:themeShade="80"/>
              </w:rPr>
              <w:t xml:space="preserve"> I</w:t>
            </w:r>
            <w:r w:rsidR="000A202C">
              <w:rPr>
                <w:color w:val="4B4545" w:themeColor="accent6" w:themeShade="80"/>
              </w:rPr>
              <w:t>d</w:t>
            </w:r>
            <w:r w:rsidRPr="000B7C11">
              <w:rPr>
                <w:color w:val="4B4545" w:themeColor="accent6" w:themeShade="80"/>
              </w:rPr>
              <w:t>: onlineanup13</w:t>
            </w:r>
          </w:p>
          <w:p w14:paraId="025666B3" w14:textId="2ECFD1A0" w:rsidR="00605A5B" w:rsidRPr="004740F6" w:rsidRDefault="006359E7" w:rsidP="00F07A1E">
            <w:pPr>
              <w:pStyle w:val="TextRight"/>
              <w:rPr>
                <w:color w:val="4B4545" w:themeColor="accent6" w:themeShade="80"/>
              </w:rPr>
            </w:pPr>
            <w:hyperlink r:id="rId13" w:history="1">
              <w:r w:rsidR="00F07A1E" w:rsidRPr="004740F6">
                <w:rPr>
                  <w:rStyle w:val="Hyperlink"/>
                  <w:color w:val="4B4545" w:themeColor="accent6" w:themeShade="80"/>
                  <w:u w:val="none"/>
                </w:rPr>
                <w:t>www.linkedin.com/in/dsanup</w:t>
              </w:r>
            </w:hyperlink>
          </w:p>
          <w:p w14:paraId="0689EF79" w14:textId="675D536D" w:rsidR="00F07A1E" w:rsidRPr="00F07A1E" w:rsidRDefault="00F07A1E" w:rsidP="00F07A1E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4B4B039" w14:textId="1A71F25F" w:rsidR="00605A5B" w:rsidRDefault="008A3F33" w:rsidP="00E10F01">
            <w:pPr>
              <w:pStyle w:val="Heading2"/>
              <w:spacing w:before="0"/>
            </w:pPr>
            <w:r>
              <w:t>Summary</w:t>
            </w:r>
          </w:p>
          <w:p w14:paraId="52D96E8C" w14:textId="5E733A7B" w:rsidR="00605A5B" w:rsidRPr="009E77D8" w:rsidRDefault="003047C8" w:rsidP="00EE2BDB">
            <w:pPr>
              <w:pStyle w:val="TextRight"/>
              <w:rPr>
                <w:sz w:val="21"/>
                <w:szCs w:val="21"/>
              </w:rPr>
            </w:pP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>Deeply interested for Data Science, Machine Learning, Deep Learning,</w:t>
            </w:r>
            <w:r w:rsidR="006550BF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Scraping,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Algorithms and solve real world problems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 </w:t>
            </w:r>
            <w:r w:rsidRPr="009E77D8">
              <w:rPr>
                <w:rStyle w:val="lt-line-clampline"/>
                <w:rFonts w:cstheme="minorHAns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across different domains. </w:t>
            </w:r>
            <w:r w:rsidR="008A3F33" w:rsidRPr="009E77D8">
              <w:rPr>
                <w:sz w:val="21"/>
                <w:szCs w:val="21"/>
              </w:rPr>
              <w:t>Experienced and dedicated Programmer with several years of experience a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nalyze, design and develop software systems, web application, eCommerce &amp; </w:t>
            </w:r>
            <w:r w:rsidRPr="009E77D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native </w:t>
            </w:r>
            <w:r w:rsidR="008A3F33" w:rsidRPr="009E77D8">
              <w:rPr>
                <w:rFonts w:cstheme="minorHAnsi"/>
                <w:sz w:val="21"/>
                <w:szCs w:val="21"/>
                <w:shd w:val="clear" w:color="auto" w:fill="FFFFFF"/>
              </w:rPr>
              <w:t>mobile apps development.</w:t>
            </w:r>
          </w:p>
        </w:tc>
      </w:tr>
      <w:tr w:rsidR="00E10F01" w14:paraId="5A2B3534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FCE9299" w14:textId="08ECB539" w:rsidR="00E10F01" w:rsidRDefault="00611761" w:rsidP="00611761">
            <w:pPr>
              <w:pStyle w:val="Heading2"/>
            </w:pPr>
            <w:r>
              <w:t>Skills</w:t>
            </w:r>
          </w:p>
          <w:p w14:paraId="21EF31F7" w14:textId="54BA44C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044B0D" wp14:editId="60BB49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64135</wp:posOffset>
                      </wp:positionV>
                      <wp:extent cx="904875" cy="54864"/>
                      <wp:effectExtent l="0" t="0" r="28575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3BD62" id="Rectangle 26" o:spid="_x0000_s1026" style="position:absolute;margin-left:64.35pt;margin-top:5.05pt;width:71.25pt;height: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1A7A9E" wp14:editId="21EE7FC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3423F" id="Rectangle 10" o:spid="_x0000_s1026" style="position:absolute;margin-left:64.9pt;margin-top:5.4pt;width:100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Oicg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" fillcolor="#303848 [3204]" strokecolor="#181b23 [1604]" strokeweight="1pt"/>
                  </w:pict>
                </mc:Fallback>
              </mc:AlternateContent>
            </w:r>
            <w:r w:rsidR="00AD2A7F">
              <w:t>Python</w:t>
            </w:r>
            <w:r w:rsidR="00611761">
              <w:t xml:space="preserve"> </w:t>
            </w:r>
          </w:p>
          <w:p w14:paraId="3A8318DF" w14:textId="091A81C8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D118CF" wp14:editId="03527378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61595</wp:posOffset>
                      </wp:positionV>
                      <wp:extent cx="771525" cy="54864"/>
                      <wp:effectExtent l="0" t="0" r="28575" b="215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FC9CBA" id="Rectangle 28" o:spid="_x0000_s1026" style="position:absolute;margin-left:64.3pt;margin-top:4.85pt;width:60.75pt;height: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AD2FF9" wp14:editId="677B7E3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66040</wp:posOffset>
                      </wp:positionV>
                      <wp:extent cx="1276350" cy="45719"/>
                      <wp:effectExtent l="0" t="0" r="19050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1B007F" id="Rectangle 14" o:spid="_x0000_s1026" style="position:absolute;margin-left:64.9pt;margin-top:5.2pt;width:100.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PDcwIAADoFAAAOAAAAZHJzL2Uyb0RvYy54bWysVFFP2zAQfp+0/2D5faTpCo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NumPy</w:t>
            </w:r>
          </w:p>
          <w:p w14:paraId="597B7B87" w14:textId="1DCFFF02" w:rsidR="00611761" w:rsidRDefault="00D7296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977F48" wp14:editId="48115B18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61595</wp:posOffset>
                      </wp:positionV>
                      <wp:extent cx="552450" cy="54864"/>
                      <wp:effectExtent l="0" t="0" r="19050" b="2159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F09D2" id="Rectangle 29" o:spid="_x0000_s1026" style="position:absolute;margin-left:64.35pt;margin-top:4.85pt;width:43.5pt;height: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25814C" wp14:editId="7249A8E8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64135</wp:posOffset>
                      </wp:positionV>
                      <wp:extent cx="1276350" cy="45719"/>
                      <wp:effectExtent l="0" t="0" r="19050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F098C6" id="Rectangle 15" o:spid="_x0000_s1026" style="position:absolute;margin-left:64.9pt;margin-top:5.05pt;width:100.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9AcwIAADoFAAAOAAAAZHJzL2Uyb0RvYy54bWysVFFP2zAQfp+0/2D5faTpKI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611761">
              <w:t>Pandas</w:t>
            </w:r>
          </w:p>
          <w:p w14:paraId="0071EDC2" w14:textId="1EFE4CAB" w:rsidR="00951557" w:rsidRDefault="001473B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7EA409" wp14:editId="39A98692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66675</wp:posOffset>
                      </wp:positionV>
                      <wp:extent cx="476250" cy="54864"/>
                      <wp:effectExtent l="0" t="0" r="19050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9404" id="Rectangle 31" o:spid="_x0000_s1026" style="position:absolute;margin-left:64.35pt;margin-top:5.25pt;width:37.5pt;height: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C64C98" wp14:editId="551164B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68580</wp:posOffset>
                      </wp:positionV>
                      <wp:extent cx="1276350" cy="45719"/>
                      <wp:effectExtent l="0" t="0" r="19050" b="1206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7C936D" id="Rectangle 16" o:spid="_x0000_s1026" style="position:absolute;margin-left:64.9pt;margin-top:5.4pt;width:100.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se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l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611761">
              <w:t>Matplotlib</w:t>
            </w:r>
            <w:r w:rsidR="00951557">
              <w:t xml:space="preserve"> </w:t>
            </w:r>
          </w:p>
          <w:p w14:paraId="52DACCA0" w14:textId="3A19E93C" w:rsidR="00E10F01" w:rsidRDefault="00C144E2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EC397A" wp14:editId="36381096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47786</wp:posOffset>
                      </wp:positionV>
                      <wp:extent cx="476250" cy="54864"/>
                      <wp:effectExtent l="0" t="0" r="19050" b="215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A8D0E" id="Rectangle 6" o:spid="_x0000_s1026" style="position:absolute;margin-left:64.15pt;margin-top:3.75pt;width:37.5pt;height: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2675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BD7E8D" wp14:editId="3B6FD33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085"/>
                      <wp:effectExtent l="0" t="0" r="1905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F5165E" id="Rectangle 2" o:spid="_x0000_s1026" style="position:absolute;margin-left:64.9pt;margin-top:4.35pt;width:100.5pt;height:3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951557">
              <w:t>Nltk</w:t>
            </w:r>
          </w:p>
          <w:p w14:paraId="28FE0AA3" w14:textId="58293B06" w:rsidR="00C144E2" w:rsidRDefault="00C144E2" w:rsidP="00C144E2"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6673B1" wp14:editId="29532841">
                      <wp:simplePos x="0" y="0"/>
                      <wp:positionH relativeFrom="column">
                        <wp:posOffset>814704</wp:posOffset>
                      </wp:positionH>
                      <wp:positionV relativeFrom="paragraph">
                        <wp:posOffset>28575</wp:posOffset>
                      </wp:positionV>
                      <wp:extent cx="771525" cy="45719"/>
                      <wp:effectExtent l="0" t="0" r="2857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417E0" id="Rectangle 8" o:spid="_x0000_s1026" style="position:absolute;margin-left:64.15pt;margin-top:2.25pt;width:60.7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208F572" wp14:editId="08AF92AC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31750</wp:posOffset>
                      </wp:positionV>
                      <wp:extent cx="1276350" cy="45085"/>
                      <wp:effectExtent l="0" t="0" r="1905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DF6362" id="Rectangle 5" o:spid="_x0000_s1026" style="position:absolute;margin-left:64.9pt;margin-top:2.5pt;width:100.5pt;height:3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5b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color w:val="4B4545" w:themeColor="accent6" w:themeShade="80"/>
              </w:rPr>
              <w:t>Django</w:t>
            </w:r>
          </w:p>
          <w:p w14:paraId="0F5C7402" w14:textId="6FD1E47F" w:rsidR="00C144E2" w:rsidRDefault="00C144E2" w:rsidP="00F07A1E">
            <w:pPr>
              <w:pStyle w:val="TextRight"/>
              <w:rPr>
                <w:rFonts w:cstheme="minorBidi"/>
                <w:color w:val="000000" w:themeColor="text1"/>
                <w:sz w:val="24"/>
              </w:rPr>
            </w:pP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B39DF03" wp14:editId="743DC358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57946</wp:posOffset>
                      </wp:positionV>
                      <wp:extent cx="914400" cy="54864"/>
                      <wp:effectExtent l="0" t="0" r="19050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B8288" id="Rectangle 9" o:spid="_x0000_s1026" style="position:absolute;margin-left:64.15pt;margin-top:4.55pt;width:1in;height: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C144E2">
              <w:rPr>
                <w:noProof/>
                <w:color w:val="4B4545" w:themeColor="accent6" w:themeShade="8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6260225" wp14:editId="12075EA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66040</wp:posOffset>
                      </wp:positionV>
                      <wp:extent cx="1276350" cy="45085"/>
                      <wp:effectExtent l="0" t="0" r="1905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9DFB1D" id="Rectangle 7" o:spid="_x0000_s1026" style="position:absolute;margin-left:65.65pt;margin-top:5.2pt;width:100.5pt;height:3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 w:rsidRPr="00C144E2">
              <w:rPr>
                <w:rFonts w:cstheme="minorBidi"/>
                <w:color w:val="4B4545" w:themeColor="accent6" w:themeShade="80"/>
                <w:sz w:val="24"/>
              </w:rPr>
              <w:t>Scrapy</w:t>
            </w:r>
          </w:p>
          <w:p w14:paraId="2EE8F62F" w14:textId="19B351F9" w:rsidR="00E10F01" w:rsidRDefault="00B9009E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D8D223" wp14:editId="64D01CD2">
                      <wp:simplePos x="0" y="0"/>
                      <wp:positionH relativeFrom="column">
                        <wp:posOffset>819946</wp:posOffset>
                      </wp:positionH>
                      <wp:positionV relativeFrom="paragraph">
                        <wp:posOffset>49530</wp:posOffset>
                      </wp:positionV>
                      <wp:extent cx="904875" cy="54864"/>
                      <wp:effectExtent l="0" t="0" r="28575" b="2159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6A7BE" id="Rectangle 30" o:spid="_x0000_s1026" style="position:absolute;margin-left:64.55pt;margin-top:3.9pt;width:71.25pt;height: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J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F92018" wp14:editId="54093F4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55245</wp:posOffset>
                      </wp:positionV>
                      <wp:extent cx="1276350" cy="45719"/>
                      <wp:effectExtent l="0" t="0" r="1905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BABF08" id="Rectangle 11" o:spid="_x0000_s1026" style="position:absolute;margin-left:64.9pt;margin-top:4.35pt;width:100.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8h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AD2A7F">
              <w:t>PHP</w:t>
            </w:r>
          </w:p>
          <w:p w14:paraId="3A393DAB" w14:textId="6D666398" w:rsidR="00E10F01" w:rsidRDefault="00442905" w:rsidP="00F07A1E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6F4068" wp14:editId="1CCB4AAA">
                      <wp:simplePos x="0" y="0"/>
                      <wp:positionH relativeFrom="column">
                        <wp:posOffset>821216</wp:posOffset>
                      </wp:positionH>
                      <wp:positionV relativeFrom="paragraph">
                        <wp:posOffset>52070</wp:posOffset>
                      </wp:positionV>
                      <wp:extent cx="904875" cy="54864"/>
                      <wp:effectExtent l="0" t="0" r="28575" b="215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A3942" id="Rectangle 37" o:spid="_x0000_s1026" style="position:absolute;margin-left:64.65pt;margin-top:4.1pt;width:71.25pt;height: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CA8894" wp14:editId="0C07BDE6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59055</wp:posOffset>
                      </wp:positionV>
                      <wp:extent cx="1257300" cy="45085"/>
                      <wp:effectExtent l="0" t="0" r="1905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5730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1885EF1" id="Rectangle 4" o:spid="_x0000_s1026" style="position:absolute;margin-left:65.65pt;margin-top:4.65pt;width:99pt;height:3.5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" fillcolor="#303848 [3204]" strokecolor="#181b23 [1604]" strokeweight="1pt"/>
                  </w:pict>
                </mc:Fallback>
              </mc:AlternateContent>
            </w:r>
            <w:r w:rsidR="00893DD5">
              <w:t>CodeIgniter</w:t>
            </w:r>
            <w:r w:rsidR="00AD2A7F">
              <w:t xml:space="preserve"> </w:t>
            </w:r>
          </w:p>
          <w:p w14:paraId="008F7193" w14:textId="76B1094B" w:rsidR="00AD2A7F" w:rsidRDefault="00F75948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151B9A" wp14:editId="53F00C87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60960</wp:posOffset>
                      </wp:positionV>
                      <wp:extent cx="638175" cy="54864"/>
                      <wp:effectExtent l="0" t="0" r="28575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4A6B9" id="Rectangle 27" o:spid="_x0000_s1026" style="position:absolute;margin-left:64.35pt;margin-top:4.8pt;width:50.25pt;height: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xXQ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62346D" wp14:editId="144BB2F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69CBBB" id="Rectangle 12" o:spid="_x0000_s1026" style="position:absolute;margin-left:64.9pt;margin-top:5.3pt;width:100.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t/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DXMnt/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362000">
              <w:t>PostgreSQL</w:t>
            </w:r>
            <w:bookmarkStart w:id="0" w:name="_GoBack"/>
            <w:bookmarkEnd w:id="0"/>
          </w:p>
          <w:p w14:paraId="52634D26" w14:textId="2A88BC32" w:rsidR="0099462B" w:rsidRDefault="00807B9D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D933FA" wp14:editId="0A144828">
                      <wp:simplePos x="0" y="0"/>
                      <wp:positionH relativeFrom="column">
                        <wp:posOffset>814866</wp:posOffset>
                      </wp:positionH>
                      <wp:positionV relativeFrom="paragraph">
                        <wp:posOffset>47625</wp:posOffset>
                      </wp:positionV>
                      <wp:extent cx="904875" cy="54864"/>
                      <wp:effectExtent l="0" t="0" r="28575" b="215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779F0" id="Rectangle 32" o:spid="_x0000_s1026" style="position:absolute;margin-left:64.15pt;margin-top:3.75pt;width:71.25pt;height: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6B49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865B6" wp14:editId="5F7D4F2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53340</wp:posOffset>
                      </wp:positionV>
                      <wp:extent cx="1276350" cy="45719"/>
                      <wp:effectExtent l="0" t="0" r="19050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9B33C7" id="Rectangle 13" o:spid="_x0000_s1026" style="position:absolute;margin-left:64.9pt;margin-top:4.2pt;width:100.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" fillcolor="#303848 [3204]" strokecolor="#181b23 [1604]" strokeweight="1pt"/>
                  </w:pict>
                </mc:Fallback>
              </mc:AlternateContent>
            </w:r>
            <w:r w:rsidR="00AD2A7F">
              <w:t xml:space="preserve">MySQL </w:t>
            </w:r>
          </w:p>
          <w:p w14:paraId="2333D962" w14:textId="109FDC7C" w:rsidR="0099462B" w:rsidRDefault="00520A4C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73120B" wp14:editId="7666817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67310</wp:posOffset>
                      </wp:positionV>
                      <wp:extent cx="771525" cy="54864"/>
                      <wp:effectExtent l="0" t="0" r="28575" b="215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9A0D6" id="Rectangle 33" o:spid="_x0000_s1026" style="position:absolute;margin-left:64.35pt;margin-top:5.3pt;width:60.75pt;height: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E1929D" wp14:editId="44E6E0D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B52BDF" id="Rectangle 17" o:spid="_x0000_s1026" style="position:absolute;margin-left:64.9pt;margin-top:5.3pt;width:100.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ed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BQSXed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5C0F8D">
              <w:t>Firebase</w:t>
            </w:r>
            <w:r w:rsidR="0099462B">
              <w:t xml:space="preserve"> </w:t>
            </w:r>
          </w:p>
          <w:p w14:paraId="59755D09" w14:textId="1B9B53CC" w:rsidR="0099462B" w:rsidRDefault="005D36E6" w:rsidP="00AD2A7F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5C27DF" wp14:editId="4E60FC47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69850</wp:posOffset>
                      </wp:positionV>
                      <wp:extent cx="1057275" cy="45719"/>
                      <wp:effectExtent l="0" t="0" r="28575" b="1206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44779" id="Rectangle 34" o:spid="_x0000_s1026" style="position:absolute;margin-left:64.9pt;margin-top:5.5pt;width:83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DDB1F8" wp14:editId="0ED45B43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5009D7" id="Rectangle 18" o:spid="_x0000_s1026" style="position:absolute;margin-left:64.9pt;margin-top:5.7pt;width:100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mMMSY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99462B">
              <w:t xml:space="preserve">Git &amp; GitHub </w:t>
            </w:r>
          </w:p>
          <w:p w14:paraId="572E556F" w14:textId="294AD156" w:rsidR="00C729CA" w:rsidRDefault="006E1D2F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B4B736" wp14:editId="382A8835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62230</wp:posOffset>
                      </wp:positionV>
                      <wp:extent cx="638175" cy="54864"/>
                      <wp:effectExtent l="0" t="0" r="28575" b="2159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F9533" id="Rectangle 36" o:spid="_x0000_s1026" style="position:absolute;margin-left:64.3pt;margin-top:4.9pt;width:50.25pt;height: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B01140" wp14:editId="69CFD404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67310</wp:posOffset>
                      </wp:positionV>
                      <wp:extent cx="1276350" cy="45719"/>
                      <wp:effectExtent l="0" t="0" r="1905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0288F9" id="Rectangle 19" o:spid="_x0000_s1026" style="position:absolute;margin-left:64.9pt;margin-top:5.3pt;width:100.5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99462B">
              <w:t>Docker</w:t>
            </w:r>
            <w:r w:rsidR="00C729CA">
              <w:t xml:space="preserve"> </w:t>
            </w:r>
          </w:p>
          <w:p w14:paraId="7A727E5A" w14:textId="2DD838D1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B8868A" wp14:editId="5336E73D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73025</wp:posOffset>
                      </wp:positionV>
                      <wp:extent cx="342900" cy="54864"/>
                      <wp:effectExtent l="0" t="0" r="19050" b="215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DB5D9" id="Rectangle 39" o:spid="_x0000_s1026" style="position:absolute;margin-left:64.35pt;margin-top:5.75pt;width:27pt;height: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85061D" wp14:editId="1BBD8E6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3ED5A6" id="Rectangle 20" o:spid="_x0000_s1026" style="position:absolute;margin-left:64.9pt;margin-top:5.7pt;width:100.5pt;height:3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mM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ve5jH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5C0F8D">
              <w:t>API</w:t>
            </w:r>
            <w:r w:rsidR="00C729CA">
              <w:t xml:space="preserve"> </w:t>
            </w:r>
          </w:p>
          <w:p w14:paraId="1403A07E" w14:textId="3B0A5ADA" w:rsidR="00C729CA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0ABE5A" wp14:editId="5E2C2021">
                      <wp:simplePos x="0" y="0"/>
                      <wp:positionH relativeFrom="column">
                        <wp:posOffset>816771</wp:posOffset>
                      </wp:positionH>
                      <wp:positionV relativeFrom="paragraph">
                        <wp:posOffset>62865</wp:posOffset>
                      </wp:positionV>
                      <wp:extent cx="638175" cy="54864"/>
                      <wp:effectExtent l="0" t="0" r="28575" b="2159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B32D7" id="Rectangle 40" o:spid="_x0000_s1026" style="position:absolute;margin-left:64.3pt;margin-top:4.95pt;width:50.25pt;height: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A9AF54" wp14:editId="4D44D8E6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67945</wp:posOffset>
                      </wp:positionV>
                      <wp:extent cx="1276350" cy="45719"/>
                      <wp:effectExtent l="0" t="0" r="19050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707821" id="Rectangle 21" o:spid="_x0000_s1026" style="position:absolute;margin-left:64.9pt;margin-top:5.35pt;width:100.5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" fillcolor="#303848 [3204]" strokecolor="#181b23 [1604]" strokeweight="1pt"/>
                  </w:pict>
                </mc:Fallback>
              </mc:AlternateContent>
            </w:r>
            <w:r w:rsidR="00C729CA">
              <w:t>Ajax &amp; Json</w:t>
            </w:r>
          </w:p>
          <w:p w14:paraId="4EDE16F4" w14:textId="4D64AC79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66A4C0" wp14:editId="09461DB6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69850</wp:posOffset>
                      </wp:positionV>
                      <wp:extent cx="638175" cy="54864"/>
                      <wp:effectExtent l="0" t="0" r="28575" b="2159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1A114" id="Rectangle 41" o:spid="_x0000_s1026" style="position:absolute;margin-left:64.3pt;margin-top:5.5pt;width:50.25pt;height: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F13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5E3F6" wp14:editId="156649B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72390</wp:posOffset>
                      </wp:positionV>
                      <wp:extent cx="1276350" cy="45719"/>
                      <wp:effectExtent l="0" t="0" r="19050" b="120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319298" id="Rectangle 22" o:spid="_x0000_s1026" style="position:absolute;margin-left:64.9pt;margin-top:5.7pt;width:100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" fillcolor="#303848 [3204]" strokecolor="#181b23 [1604]" strokeweight="1pt"/>
                  </w:pict>
                </mc:Fallback>
              </mc:AlternateContent>
            </w:r>
            <w:r w:rsidR="00C729CA">
              <w:t>JavaScript</w:t>
            </w:r>
          </w:p>
          <w:p w14:paraId="37E66FC7" w14:textId="505F80C4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E09AD5" wp14:editId="475606D9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32385</wp:posOffset>
                      </wp:positionV>
                      <wp:extent cx="990600" cy="54864"/>
                      <wp:effectExtent l="0" t="0" r="19050" b="2159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4593A" id="Rectangle 42" o:spid="_x0000_s1026" style="position:absolute;margin-left:64.35pt;margin-top:2.55pt;width:78pt;height: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F836A" wp14:editId="0690F730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39370</wp:posOffset>
                      </wp:positionV>
                      <wp:extent cx="1276350" cy="45719"/>
                      <wp:effectExtent l="0" t="0" r="19050" b="120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E50CB2" id="Rectangle 23" o:spid="_x0000_s1026" style="position:absolute;margin-left:64.9pt;margin-top:3.1pt;width:100.5pt;height:3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Ionic 4</w:t>
            </w:r>
          </w:p>
          <w:p w14:paraId="22AB8174" w14:textId="648277D8" w:rsidR="00BF1309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AA89040" wp14:editId="0BD71761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40640</wp:posOffset>
                      </wp:positionV>
                      <wp:extent cx="838200" cy="54864"/>
                      <wp:effectExtent l="0" t="0" r="19050" b="2159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0A8CB" id="Rectangle 43" o:spid="_x0000_s1026" style="position:absolute;margin-left:64.35pt;margin-top:3.2pt;width:66pt;height: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4684FC" wp14:editId="28CFBF4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43815</wp:posOffset>
                      </wp:positionV>
                      <wp:extent cx="1276350" cy="45719"/>
                      <wp:effectExtent l="0" t="0" r="19050" b="1206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CA6BC0" id="Rectangle 24" o:spid="_x0000_s1026" style="position:absolute;margin-left:64.9pt;margin-top:3.45pt;width:100.5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n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Angular JS</w:t>
            </w:r>
          </w:p>
          <w:p w14:paraId="43EA286B" w14:textId="5427CB76" w:rsidR="00C335B1" w:rsidRDefault="003504ED" w:rsidP="00C729CA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E43125" wp14:editId="1E4EABC0">
                      <wp:simplePos x="0" y="0"/>
                      <wp:positionH relativeFrom="column">
                        <wp:posOffset>817406</wp:posOffset>
                      </wp:positionH>
                      <wp:positionV relativeFrom="paragraph">
                        <wp:posOffset>46990</wp:posOffset>
                      </wp:positionV>
                      <wp:extent cx="685800" cy="54864"/>
                      <wp:effectExtent l="0" t="0" r="19050" b="2159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8B66" id="Rectangle 44" o:spid="_x0000_s1026" style="position:absolute;margin-left:64.35pt;margin-top:3.7pt;width:54pt;height: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32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A3630" wp14:editId="5F2E7DC5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51435</wp:posOffset>
                      </wp:positionV>
                      <wp:extent cx="1276350" cy="45719"/>
                      <wp:effectExtent l="0" t="0" r="1905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713D8A" id="Rectangle 25" o:spid="_x0000_s1026" style="position:absolute;margin-left:64.9pt;margin-top:4.05pt;width:100.5pt;height:3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VucwIAADoFAAAOAAAAZHJzL2Uyb0RvYy54bWysVFFP2zAQfp+0/2D5faTpKI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" fillcolor="#303848 [3204]" strokecolor="#181b23 [1604]" strokeweight="1pt"/>
                  </w:pict>
                </mc:Fallback>
              </mc:AlternateContent>
            </w:r>
            <w:r w:rsidR="00BF1309">
              <w:t>Node JS</w:t>
            </w:r>
            <w:r w:rsidR="00C335B1">
              <w:t xml:space="preserve"> </w:t>
            </w:r>
          </w:p>
          <w:p w14:paraId="6D926BF9" w14:textId="44AE9638" w:rsidR="00CD7F27" w:rsidRDefault="00C335B1" w:rsidP="00372906">
            <w:pPr>
              <w:pStyle w:val="Text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23E31AD" wp14:editId="6E5622E5">
                      <wp:simplePos x="0" y="0"/>
                      <wp:positionH relativeFrom="column">
                        <wp:posOffset>798356</wp:posOffset>
                      </wp:positionH>
                      <wp:positionV relativeFrom="paragraph">
                        <wp:posOffset>26035</wp:posOffset>
                      </wp:positionV>
                      <wp:extent cx="790575" cy="54864"/>
                      <wp:effectExtent l="0" t="0" r="28575" b="2159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4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D73FE" id="Rectangle 47" o:spid="_x0000_s1026" style="position:absolute;margin-left:62.85pt;margin-top:2.05pt;width:62.25pt;height:4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" fillcolor="#aab088 [3030]" strokecolor="#a5ab81 [3206]" strokeweight=".5pt">
                      <v:fill color2="#a3a97e [3174]" rotate="t" colors="0 #afb490;.5 #a6ad7f;1 #959c6d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5ACDB4" wp14:editId="6F2E21F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34925</wp:posOffset>
                      </wp:positionV>
                      <wp:extent cx="1276350" cy="45719"/>
                      <wp:effectExtent l="0" t="0" r="19050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F39EF7" id="Rectangle 45" o:spid="_x0000_s1026" style="position:absolute;margin-left:63.4pt;margin-top:2.75pt;width:100.5pt;height:3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Ez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" fillcolor="#303848 [3204]" strokecolor="#181b23 [1604]" strokeweight="1pt"/>
                  </w:pict>
                </mc:Fallback>
              </mc:AlternateContent>
            </w:r>
            <w:r>
              <w:t>Agile</w:t>
            </w:r>
          </w:p>
          <w:p w14:paraId="78C5AED8" w14:textId="77777777" w:rsidR="00372906" w:rsidRPr="00372906" w:rsidRDefault="00372906" w:rsidP="00372906"/>
          <w:p w14:paraId="4BE89188" w14:textId="066F7C80" w:rsidR="004F14FF" w:rsidRPr="00C2066C" w:rsidRDefault="004F14FF" w:rsidP="004F14FF">
            <w:pPr>
              <w:pStyle w:val="Heading2"/>
            </w:pPr>
            <w:r>
              <w:t>Special Qualifications</w:t>
            </w:r>
          </w:p>
          <w:p w14:paraId="0FA1C3FE" w14:textId="692F233F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Software Development</w:t>
            </w:r>
          </w:p>
          <w:p w14:paraId="50680612" w14:textId="3825A221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Application Development</w:t>
            </w:r>
          </w:p>
          <w:p w14:paraId="16C997BE" w14:textId="47B3029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Web Crawling</w:t>
            </w:r>
          </w:p>
          <w:p w14:paraId="77F5BAF0" w14:textId="193A4EB3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lastRenderedPageBreak/>
              <w:t>Version Control</w:t>
            </w:r>
          </w:p>
          <w:p w14:paraId="2F3A04B3" w14:textId="3513EF8B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Visualization</w:t>
            </w:r>
          </w:p>
          <w:p w14:paraId="58D974AC" w14:textId="754B548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Data Cleaning &amp; Manipulation</w:t>
            </w:r>
          </w:p>
          <w:p w14:paraId="6993F683" w14:textId="37E3B14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Probability / Statistics</w:t>
            </w:r>
          </w:p>
          <w:p w14:paraId="0D107504" w14:textId="49463AF7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Algorithm</w:t>
            </w:r>
          </w:p>
          <w:p w14:paraId="6CE9DBAD" w14:textId="5111BFC2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Data Structure </w:t>
            </w:r>
          </w:p>
          <w:p w14:paraId="629D73F5" w14:textId="530B7A84" w:rsidR="004F14FF" w:rsidRDefault="004F14FF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Native Mobile Apps</w:t>
            </w:r>
          </w:p>
          <w:p w14:paraId="7A67FB82" w14:textId="77777777" w:rsid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5D3CEABC" w14:textId="77777777" w:rsidR="00133429" w:rsidRPr="00133429" w:rsidRDefault="00133429" w:rsidP="00D8520E">
            <w:pPr>
              <w:pStyle w:val="Heading2"/>
              <w:shd w:val="clear" w:color="auto" w:fill="FFFFFF"/>
              <w:spacing w:before="0" w:after="0" w:line="360" w:lineRule="auto"/>
              <w:textAlignment w:val="baseline"/>
              <w:rPr>
                <w:rFonts w:cs="Segoe UI"/>
                <w:color w:val="auto"/>
              </w:rPr>
            </w:pPr>
            <w:r w:rsidRPr="00133429">
              <w:rPr>
                <w:rFonts w:cs="Segoe UI"/>
              </w:rPr>
              <w:t>Licenses &amp; Certifications</w:t>
            </w:r>
          </w:p>
          <w:p w14:paraId="1EACC8F3" w14:textId="3D23C841" w:rsidR="00133429" w:rsidRDefault="00133429" w:rsidP="00133429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IBM Certifications:</w:t>
            </w:r>
          </w:p>
          <w:p w14:paraId="2650E216" w14:textId="335FDC1C" w:rsidR="004F14FF" w:rsidRDefault="006359E7" w:rsidP="004F14FF">
            <w:pPr>
              <w:rPr>
                <w:color w:val="4B4545" w:themeColor="accent6" w:themeShade="80"/>
              </w:rPr>
            </w:pPr>
            <w:hyperlink r:id="rId14" w:history="1">
              <w:r w:rsidR="00133429" w:rsidRPr="00133429">
                <w:rPr>
                  <w:rStyle w:val="Hyperlink"/>
                  <w:color w:val="4B4545" w:themeColor="accent6" w:themeShade="80"/>
                  <w:u w:val="none"/>
                </w:rPr>
                <w:t>https://www.youracclaim.com/users/anup-mondal.c0a3c787/badges</w:t>
              </w:r>
            </w:hyperlink>
          </w:p>
          <w:p w14:paraId="7F8BF349" w14:textId="77777777" w:rsidR="00133429" w:rsidRPr="00133429" w:rsidRDefault="00133429" w:rsidP="004F14FF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6B0F4182" w14:textId="51C1B74C" w:rsidR="00C2066C" w:rsidRPr="00C2066C" w:rsidRDefault="00372906" w:rsidP="00940755">
            <w:pPr>
              <w:pStyle w:val="Heading2"/>
            </w:pPr>
            <w:r>
              <w:t>Projects</w:t>
            </w:r>
            <w:r w:rsidR="00F13685">
              <w:t>/ Other Activities</w:t>
            </w:r>
          </w:p>
          <w:p w14:paraId="22E6852E" w14:textId="06AB039C" w:rsidR="008B370D" w:rsidRDefault="00075ACC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GitHub</w:t>
            </w:r>
            <w:r w:rsid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</w:t>
            </w:r>
            <w:r w:rsidR="008F24F4" w:rsidRP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repository</w:t>
            </w:r>
            <w:r w:rsidR="008F24F4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link:</w:t>
            </w:r>
          </w:p>
          <w:p w14:paraId="2B3D9E36" w14:textId="77097CC4" w:rsidR="008F24F4" w:rsidRDefault="006359E7" w:rsidP="00F13685">
            <w:pPr>
              <w:rPr>
                <w:color w:val="4B4545" w:themeColor="accent6" w:themeShade="80"/>
                <w:sz w:val="21"/>
                <w:szCs w:val="21"/>
              </w:rPr>
            </w:pPr>
            <w:hyperlink r:id="rId15" w:history="1">
              <w:r w:rsidR="008F24F4" w:rsidRPr="008F24F4">
                <w:rPr>
                  <w:rStyle w:val="Hyperlink"/>
                  <w:color w:val="4B4545" w:themeColor="accent6" w:themeShade="80"/>
                  <w:sz w:val="21"/>
                  <w:szCs w:val="21"/>
                  <w:u w:val="none"/>
                </w:rPr>
                <w:t>https://github.com/DSAnup/Projects</w:t>
              </w:r>
            </w:hyperlink>
          </w:p>
          <w:p w14:paraId="42045BF8" w14:textId="77777777" w:rsidR="00992BB8" w:rsidRPr="008F24F4" w:rsidRDefault="00992BB8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</w:p>
          <w:p w14:paraId="79980985" w14:textId="73E7E91A" w:rsidR="00940755" w:rsidRPr="00940755" w:rsidRDefault="00940755" w:rsidP="00F13685">
            <w:pP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O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nline coding judge</w:t>
            </w:r>
            <w:r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 xml:space="preserve"> profile</w:t>
            </w: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:</w:t>
            </w:r>
          </w:p>
          <w:p w14:paraId="499DD1C5" w14:textId="6F0DA5A1" w:rsidR="00F13685" w:rsidRPr="00940755" w:rsidRDefault="00C2066C" w:rsidP="00F13685">
            <w:pPr>
              <w:rPr>
                <w:rFonts w:cstheme="minorHAnsi"/>
                <w:color w:val="4B4545" w:themeColor="accent6" w:themeShade="80"/>
              </w:rPr>
            </w:pPr>
            <w:r w:rsidRPr="00940755">
              <w:rPr>
                <w:rFonts w:cstheme="minorHAnsi"/>
                <w:color w:val="4B4545" w:themeColor="accent6" w:themeShade="80"/>
                <w:sz w:val="21"/>
                <w:szCs w:val="21"/>
                <w:shd w:val="clear" w:color="auto" w:fill="FFFFFF"/>
              </w:rPr>
              <w:t>https://www.hackerrank.com/anup12_m</w:t>
            </w:r>
          </w:p>
          <w:p w14:paraId="1836312F" w14:textId="760DEF7F" w:rsidR="00372906" w:rsidRPr="00372906" w:rsidRDefault="00372906" w:rsidP="00372906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7AF1A41EF85F410D8359A26B9315A3E5"/>
              </w:placeholder>
              <w:temporary/>
              <w:showingPlcHdr/>
              <w15:appearance w15:val="hidden"/>
              <w:text/>
            </w:sdtPr>
            <w:sdtEndPr/>
            <w:sdtContent>
              <w:p w14:paraId="72099164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41BA7CE" w14:textId="4A451ED7" w:rsidR="00E10F01" w:rsidRPr="001B744B" w:rsidRDefault="00A73512" w:rsidP="00E10F01">
            <w:pPr>
              <w:pStyle w:val="SmallText"/>
            </w:pPr>
            <w:r>
              <w:t>April 2019</w:t>
            </w:r>
            <w:r w:rsidR="00E10F01">
              <w:softHyphen/>
              <w:t>—Present</w:t>
            </w:r>
          </w:p>
          <w:p w14:paraId="64017B0D" w14:textId="000E738E" w:rsidR="00E10F01" w:rsidRPr="00EE2BDB" w:rsidRDefault="00A73512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Full Stack Engineer</w:t>
            </w:r>
            <w:r w:rsidR="00E10F01" w:rsidRPr="00EE2BDB">
              <w:rPr>
                <w:rStyle w:val="Emphasis"/>
              </w:rPr>
              <w:t xml:space="preserve"> • </w:t>
            </w:r>
            <w:r w:rsidR="00582F40">
              <w:rPr>
                <w:rStyle w:val="Emphasis"/>
              </w:rPr>
              <w:t xml:space="preserve">Utshob Group </w:t>
            </w:r>
            <w:r w:rsidR="00582F40" w:rsidRPr="00EE2BDB">
              <w:rPr>
                <w:rStyle w:val="Emphasis"/>
              </w:rPr>
              <w:t>•</w:t>
            </w:r>
            <w:r w:rsidR="009714A4">
              <w:rPr>
                <w:rStyle w:val="Emphasis"/>
              </w:rPr>
              <w:t xml:space="preserve"> </w:t>
            </w:r>
            <w:r w:rsidR="006243BC">
              <w:rPr>
                <w:rStyle w:val="Emphasis"/>
              </w:rPr>
              <w:t>Merul Badda</w:t>
            </w:r>
            <w:r w:rsidR="00EA6D01">
              <w:rPr>
                <w:rStyle w:val="Emphasis"/>
              </w:rPr>
              <w:t>,</w:t>
            </w:r>
            <w:r w:rsidR="00582F40" w:rsidRPr="00EE2BDB">
              <w:rPr>
                <w:rStyle w:val="Emphasis"/>
              </w:rPr>
              <w:t xml:space="preserve"> </w:t>
            </w:r>
            <w:r w:rsidR="00582F40">
              <w:rPr>
                <w:rStyle w:val="Emphasis"/>
              </w:rPr>
              <w:t>Dhaka</w:t>
            </w:r>
          </w:p>
          <w:p w14:paraId="398BCA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Analyzed data sets and helped companies make decisions based on findings. </w:t>
            </w:r>
          </w:p>
          <w:p w14:paraId="07FF2F74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Created and presented portfolios of growth, pointing out key trends with data visualization. </w:t>
            </w:r>
          </w:p>
          <w:p w14:paraId="3A070656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Analyze, design, develop &amp; update dynamic Web applications based on project requirements. </w:t>
            </w:r>
          </w:p>
          <w:p w14:paraId="293972D7" w14:textId="69DAA5FF" w:rsidR="00BE1DAF" w:rsidRDefault="00BE1DAF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PHP, Python, Node Js use for back-end development.</w:t>
            </w:r>
          </w:p>
          <w:p w14:paraId="7EFEF43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Design &amp; develop new progressive web apps with ionic 4. </w:t>
            </w:r>
          </w:p>
          <w:p w14:paraId="2C3BCECB" w14:textId="7777777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postman for testing API. </w:t>
            </w:r>
          </w:p>
          <w:p w14:paraId="45144A90" w14:textId="1646ED37" w:rsidR="00BE1DAF" w:rsidRDefault="00FA579A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REST API </w:t>
            </w:r>
            <w:r w:rsidR="00AC0EF4">
              <w:rPr>
                <w:sz w:val="21"/>
              </w:rPr>
              <w:t xml:space="preserve">development and integrating third party API (Google, Facebook etc.). </w:t>
            </w:r>
          </w:p>
          <w:p w14:paraId="7F8FE450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MySQL, Firebase database are used to store data. </w:t>
            </w:r>
          </w:p>
          <w:p w14:paraId="263DE3F1" w14:textId="77777777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4F62A1B0" w14:textId="1DA1CB6A" w:rsidR="00BE1DAF" w:rsidRDefault="00AC0EF4" w:rsidP="00F910C5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0CBEAADD" w14:textId="2799545C" w:rsidR="00FA579A" w:rsidRPr="00D60980" w:rsidRDefault="00AC0EF4" w:rsidP="00FA579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Git and GitHub using for version control management. </w:t>
            </w:r>
          </w:p>
          <w:p w14:paraId="0F470984" w14:textId="77777777" w:rsidR="00FA579A" w:rsidRPr="00FA579A" w:rsidRDefault="00FA579A" w:rsidP="00FA579A"/>
          <w:p w14:paraId="16F27F23" w14:textId="1C787EA5" w:rsidR="00E10F01" w:rsidRDefault="006647C9" w:rsidP="00E10F01">
            <w:pPr>
              <w:pStyle w:val="SmallText"/>
            </w:pPr>
            <w:r>
              <w:t>October 2016</w:t>
            </w:r>
            <w:r w:rsidR="00E10F01">
              <w:t>—</w:t>
            </w:r>
            <w:r>
              <w:t>March 2019</w:t>
            </w:r>
          </w:p>
          <w:p w14:paraId="70041543" w14:textId="6EE0B359" w:rsidR="00E10F01" w:rsidRPr="00EE2BDB" w:rsidRDefault="00933D67" w:rsidP="00EE2BDB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Senior Programmer</w:t>
            </w:r>
            <w:r w:rsidR="00E10F01" w:rsidRPr="00EE2BDB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>YouthFireIT Limited</w:t>
            </w:r>
            <w:r w:rsidR="00E10F01" w:rsidRPr="00EE2BDB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Mirpur, Dhaka</w:t>
            </w:r>
          </w:p>
          <w:p w14:paraId="1201FDEF" w14:textId="52633C0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Develops and maintains applications and databases by evaluating client needs, analyzing requirements and developing software systems.</w:t>
            </w:r>
          </w:p>
          <w:p w14:paraId="717773E4" w14:textId="1826B91C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lastRenderedPageBreak/>
              <w:t>Preparing a work flow chart and diagram using knowledge of computer capabilities, subject matter, programming language and logic.</w:t>
            </w:r>
          </w:p>
          <w:p w14:paraId="0EA5E944" w14:textId="7540E0E9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Contributes to team effort by accomplishing related results as needed.</w:t>
            </w:r>
          </w:p>
          <w:p w14:paraId="667A9C56" w14:textId="77777777" w:rsidR="00210A0A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PHP &amp; Python used to develop and data scraping. </w:t>
            </w:r>
          </w:p>
          <w:p w14:paraId="2F9ED7B1" w14:textId="09A874C2" w:rsidR="001E6290" w:rsidRPr="00210A0A" w:rsidRDefault="00210A0A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CodeIgniter HMVC and MVC both used for developing web applications.</w:t>
            </w:r>
          </w:p>
          <w:p w14:paraId="7BC561D0" w14:textId="55013A36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MySQL database are used to store data. </w:t>
            </w:r>
          </w:p>
          <w:p w14:paraId="5E465176" w14:textId="77777777" w:rsidR="001E6290" w:rsidRDefault="001E6290" w:rsidP="001E6290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AJAX, Json, JavaScript used for client site scripting language. </w:t>
            </w:r>
          </w:p>
          <w:p w14:paraId="7F83C74F" w14:textId="0BD31E8E" w:rsidR="00E10F01" w:rsidRDefault="001E6290" w:rsidP="00210A0A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HTML5, CSS3, Bootstrap for font-end technologies. </w:t>
            </w:r>
          </w:p>
          <w:p w14:paraId="3D47F3F2" w14:textId="77777777" w:rsidR="00127000" w:rsidRPr="00127000" w:rsidRDefault="00127000" w:rsidP="00127000"/>
          <w:p w14:paraId="7D821DA1" w14:textId="22F93920" w:rsidR="00E10F01" w:rsidRDefault="000216B6" w:rsidP="00E10F01">
            <w:pPr>
              <w:pStyle w:val="SmallText"/>
            </w:pPr>
            <w:r>
              <w:t>February 2016</w:t>
            </w:r>
            <w:r w:rsidR="00E10F01">
              <w:t>—</w:t>
            </w:r>
            <w:r>
              <w:t>September 2016</w:t>
            </w:r>
          </w:p>
          <w:p w14:paraId="03B7941E" w14:textId="4F0A5177" w:rsidR="00E10F01" w:rsidRPr="00DE7CC5" w:rsidRDefault="00963EC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Web Developer</w:t>
            </w:r>
            <w:r w:rsidR="00E10F01" w:rsidRPr="00DE7CC5">
              <w:rPr>
                <w:rStyle w:val="Emphasis"/>
              </w:rPr>
              <w:t xml:space="preserve"> • </w:t>
            </w:r>
            <w:r>
              <w:rPr>
                <w:rStyle w:val="Emphasis"/>
              </w:rPr>
              <w:t xml:space="preserve">NBY IT Solution </w:t>
            </w:r>
            <w:r w:rsidR="00E10F01" w:rsidRPr="00DE7CC5">
              <w:rPr>
                <w:rStyle w:val="Emphasis"/>
              </w:rPr>
              <w:t xml:space="preserve">• </w:t>
            </w:r>
            <w:r>
              <w:rPr>
                <w:rStyle w:val="Emphasis"/>
              </w:rPr>
              <w:t>Moghbazar, Dhaka</w:t>
            </w:r>
          </w:p>
          <w:p w14:paraId="319F3750" w14:textId="60B98E5A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 xml:space="preserve">Using CodeIgniter MVC framework for developing web site. </w:t>
            </w:r>
          </w:p>
          <w:p w14:paraId="4419BBA6" w14:textId="74917DB5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Planning &amp; designing the architecture of the components of a new application</w:t>
            </w:r>
          </w:p>
          <w:p w14:paraId="2A40A300" w14:textId="42997B1F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Testing sites &amp; applications in different browsers and environments.</w:t>
            </w:r>
          </w:p>
          <w:p w14:paraId="0CBA0CB9" w14:textId="1E66B9C0" w:rsidR="00963EC6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Learning and testing new technologies, languages.</w:t>
            </w:r>
          </w:p>
          <w:p w14:paraId="5886C0E4" w14:textId="24E3ADDF" w:rsidR="00963EC6" w:rsidRPr="00210A0A" w:rsidRDefault="00963EC6" w:rsidP="00963EC6">
            <w:pPr>
              <w:pStyle w:val="TextRight"/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sz w:val="21"/>
              </w:rPr>
              <w:t>Gathering requirements from clients.</w:t>
            </w:r>
          </w:p>
          <w:p w14:paraId="34B9E24B" w14:textId="69439B94" w:rsidR="00E10F01" w:rsidRPr="00E10F01" w:rsidRDefault="00AC206C" w:rsidP="00AC206C">
            <w:pPr>
              <w:pStyle w:val="TextRight"/>
              <w:numPr>
                <w:ilvl w:val="0"/>
                <w:numId w:val="4"/>
              </w:numPr>
            </w:pPr>
            <w:r>
              <w:rPr>
                <w:sz w:val="21"/>
              </w:rPr>
              <w:t>Problem solving and fixing in existing projects.</w:t>
            </w:r>
            <w:r w:rsidRPr="00E10F01">
              <w:t xml:space="preserve"> </w:t>
            </w:r>
          </w:p>
        </w:tc>
      </w:tr>
      <w:tr w:rsidR="0016696C" w14:paraId="230A6E3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6A5038D" w14:textId="77777777"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3861522" w14:textId="77777777"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09E59C30" w14:textId="118CA428" w:rsidR="0016696C" w:rsidRPr="008076B7" w:rsidRDefault="00CE46BB" w:rsidP="00DE7CC5">
            <w:pPr>
              <w:pStyle w:val="SmallText"/>
            </w:pPr>
            <w:r>
              <w:t>2016</w:t>
            </w:r>
          </w:p>
          <w:p w14:paraId="1A7BA07B" w14:textId="287F83CB" w:rsidR="00F45D56" w:rsidRDefault="00F45D56" w:rsidP="00DE7CC5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B</w:t>
            </w:r>
            <w:r w:rsidR="00F53877">
              <w:rPr>
                <w:rStyle w:val="Emphasis"/>
              </w:rPr>
              <w:t>achelor of Science</w:t>
            </w:r>
            <w:r>
              <w:rPr>
                <w:rStyle w:val="Emphasis"/>
              </w:rPr>
              <w:t xml:space="preserve"> in Computer Science and Technology</w:t>
            </w:r>
            <w:r w:rsidR="0016696C" w:rsidRPr="00DE7CC5">
              <w:rPr>
                <w:rStyle w:val="Emphasis"/>
              </w:rPr>
              <w:t xml:space="preserve"> </w:t>
            </w:r>
          </w:p>
          <w:p w14:paraId="66C98C39" w14:textId="77777777" w:rsidR="00F45D56" w:rsidRPr="00F915B6" w:rsidRDefault="00F45D56" w:rsidP="00DE7CC5">
            <w:pPr>
              <w:pStyle w:val="TextRight"/>
              <w:rPr>
                <w:rStyle w:val="Emphasis"/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Atish Dipnakar University of Science &amp; Technology</w:t>
            </w:r>
          </w:p>
          <w:p w14:paraId="0BCFFBE5" w14:textId="2B2B6C02" w:rsidR="0016696C" w:rsidRPr="00F915B6" w:rsidRDefault="00F45D56" w:rsidP="00F45D56">
            <w:pPr>
              <w:pStyle w:val="TextRight"/>
              <w:rPr>
                <w:color w:val="4B4545" w:themeColor="accent6" w:themeShade="80"/>
                <w:sz w:val="21"/>
                <w:szCs w:val="21"/>
              </w:rPr>
            </w:pPr>
            <w:r w:rsidRPr="00F915B6">
              <w:rPr>
                <w:rStyle w:val="Emphasis"/>
                <w:color w:val="4B4545" w:themeColor="accent6" w:themeShade="80"/>
                <w:sz w:val="21"/>
                <w:szCs w:val="21"/>
              </w:rPr>
              <w:t>Dhaka, Bangladesh.</w:t>
            </w:r>
          </w:p>
          <w:p w14:paraId="61054A90" w14:textId="2D5511CB" w:rsidR="0016696C" w:rsidRPr="00DE7CC5" w:rsidRDefault="0016696C" w:rsidP="00DE7CC5">
            <w:pPr>
              <w:pStyle w:val="TextRight"/>
              <w:rPr>
                <w:rStyle w:val="Emphasis"/>
              </w:rPr>
            </w:pPr>
            <w:r w:rsidRPr="00DE7CC5">
              <w:rPr>
                <w:rStyle w:val="Emphasis"/>
              </w:rPr>
              <w:t xml:space="preserve"> </w:t>
            </w:r>
          </w:p>
        </w:tc>
      </w:tr>
    </w:tbl>
    <w:p w14:paraId="623265FA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F0D9" w14:textId="77777777" w:rsidR="006359E7" w:rsidRDefault="006359E7" w:rsidP="00F316AD">
      <w:r>
        <w:separator/>
      </w:r>
    </w:p>
  </w:endnote>
  <w:endnote w:type="continuationSeparator" w:id="0">
    <w:p w14:paraId="54A3122A" w14:textId="77777777" w:rsidR="006359E7" w:rsidRDefault="006359E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052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365EC" wp14:editId="0299EB5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2411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30EB1" w14:textId="77777777" w:rsidR="006359E7" w:rsidRDefault="006359E7" w:rsidP="00F316AD">
      <w:r>
        <w:separator/>
      </w:r>
    </w:p>
  </w:footnote>
  <w:footnote w:type="continuationSeparator" w:id="0">
    <w:p w14:paraId="2F0151F6" w14:textId="77777777" w:rsidR="006359E7" w:rsidRDefault="006359E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295"/>
    <w:multiLevelType w:val="hybridMultilevel"/>
    <w:tmpl w:val="28C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48A2"/>
    <w:multiLevelType w:val="hybridMultilevel"/>
    <w:tmpl w:val="687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49D5"/>
    <w:multiLevelType w:val="hybridMultilevel"/>
    <w:tmpl w:val="4B0C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F9"/>
    <w:rsid w:val="000216B6"/>
    <w:rsid w:val="00075ACC"/>
    <w:rsid w:val="00091083"/>
    <w:rsid w:val="000A202C"/>
    <w:rsid w:val="000B5446"/>
    <w:rsid w:val="000B7C11"/>
    <w:rsid w:val="000E1D44"/>
    <w:rsid w:val="000E57D1"/>
    <w:rsid w:val="001204A9"/>
    <w:rsid w:val="00127000"/>
    <w:rsid w:val="00133429"/>
    <w:rsid w:val="001473B5"/>
    <w:rsid w:val="00166445"/>
    <w:rsid w:val="0016696C"/>
    <w:rsid w:val="001A4DBF"/>
    <w:rsid w:val="001B744B"/>
    <w:rsid w:val="001D1FE8"/>
    <w:rsid w:val="001D531F"/>
    <w:rsid w:val="001E6290"/>
    <w:rsid w:val="0020696E"/>
    <w:rsid w:val="00210A0A"/>
    <w:rsid w:val="002356A2"/>
    <w:rsid w:val="0026753E"/>
    <w:rsid w:val="00297493"/>
    <w:rsid w:val="002D12DA"/>
    <w:rsid w:val="003019B2"/>
    <w:rsid w:val="003047C8"/>
    <w:rsid w:val="0034688D"/>
    <w:rsid w:val="003504ED"/>
    <w:rsid w:val="00362000"/>
    <w:rsid w:val="00372906"/>
    <w:rsid w:val="00385BBD"/>
    <w:rsid w:val="0040233B"/>
    <w:rsid w:val="00442905"/>
    <w:rsid w:val="004740F6"/>
    <w:rsid w:val="00477219"/>
    <w:rsid w:val="00481994"/>
    <w:rsid w:val="00492567"/>
    <w:rsid w:val="004A38AB"/>
    <w:rsid w:val="004F14FF"/>
    <w:rsid w:val="00511A6E"/>
    <w:rsid w:val="00520A4C"/>
    <w:rsid w:val="0057534A"/>
    <w:rsid w:val="00582F40"/>
    <w:rsid w:val="005A6345"/>
    <w:rsid w:val="005C0F8D"/>
    <w:rsid w:val="005D36E6"/>
    <w:rsid w:val="00605A5B"/>
    <w:rsid w:val="00611761"/>
    <w:rsid w:val="006243BC"/>
    <w:rsid w:val="006359E7"/>
    <w:rsid w:val="00635DF4"/>
    <w:rsid w:val="006550BF"/>
    <w:rsid w:val="006647C9"/>
    <w:rsid w:val="00692B82"/>
    <w:rsid w:val="006B4900"/>
    <w:rsid w:val="006C60E6"/>
    <w:rsid w:val="006C673D"/>
    <w:rsid w:val="006E1D2F"/>
    <w:rsid w:val="006E70D3"/>
    <w:rsid w:val="007302D3"/>
    <w:rsid w:val="007B0F94"/>
    <w:rsid w:val="007B3957"/>
    <w:rsid w:val="007D3C28"/>
    <w:rsid w:val="00807B9D"/>
    <w:rsid w:val="00893DD5"/>
    <w:rsid w:val="008A3F33"/>
    <w:rsid w:val="008A5408"/>
    <w:rsid w:val="008B370D"/>
    <w:rsid w:val="008F24F4"/>
    <w:rsid w:val="00922720"/>
    <w:rsid w:val="00933D67"/>
    <w:rsid w:val="00940755"/>
    <w:rsid w:val="00951557"/>
    <w:rsid w:val="00963EC6"/>
    <w:rsid w:val="009714A4"/>
    <w:rsid w:val="00992BB8"/>
    <w:rsid w:val="0099462B"/>
    <w:rsid w:val="009E77D8"/>
    <w:rsid w:val="00A16C4E"/>
    <w:rsid w:val="00A72D34"/>
    <w:rsid w:val="00A73512"/>
    <w:rsid w:val="00A7690B"/>
    <w:rsid w:val="00A77921"/>
    <w:rsid w:val="00AC0EF4"/>
    <w:rsid w:val="00AC206C"/>
    <w:rsid w:val="00AD0499"/>
    <w:rsid w:val="00AD2A7F"/>
    <w:rsid w:val="00AF3C44"/>
    <w:rsid w:val="00B575FB"/>
    <w:rsid w:val="00B9009E"/>
    <w:rsid w:val="00BC24F9"/>
    <w:rsid w:val="00BE1DAF"/>
    <w:rsid w:val="00BF1309"/>
    <w:rsid w:val="00C1095A"/>
    <w:rsid w:val="00C144E2"/>
    <w:rsid w:val="00C2066C"/>
    <w:rsid w:val="00C3249D"/>
    <w:rsid w:val="00C335B1"/>
    <w:rsid w:val="00C55D85"/>
    <w:rsid w:val="00C615F9"/>
    <w:rsid w:val="00C64105"/>
    <w:rsid w:val="00C729CA"/>
    <w:rsid w:val="00CA016B"/>
    <w:rsid w:val="00CA2273"/>
    <w:rsid w:val="00CD50FD"/>
    <w:rsid w:val="00CD7F27"/>
    <w:rsid w:val="00CE1EFE"/>
    <w:rsid w:val="00CE46BB"/>
    <w:rsid w:val="00D05DEF"/>
    <w:rsid w:val="00D365FA"/>
    <w:rsid w:val="00D47124"/>
    <w:rsid w:val="00D60980"/>
    <w:rsid w:val="00D72962"/>
    <w:rsid w:val="00D83BC2"/>
    <w:rsid w:val="00D8520E"/>
    <w:rsid w:val="00DD5D7B"/>
    <w:rsid w:val="00DE7CC5"/>
    <w:rsid w:val="00E10F01"/>
    <w:rsid w:val="00E24F5D"/>
    <w:rsid w:val="00E3139E"/>
    <w:rsid w:val="00E75E00"/>
    <w:rsid w:val="00EA6D01"/>
    <w:rsid w:val="00EB2584"/>
    <w:rsid w:val="00EB7068"/>
    <w:rsid w:val="00EB7279"/>
    <w:rsid w:val="00ED1DCB"/>
    <w:rsid w:val="00EE2BDB"/>
    <w:rsid w:val="00F012B4"/>
    <w:rsid w:val="00F07A1E"/>
    <w:rsid w:val="00F13685"/>
    <w:rsid w:val="00F16334"/>
    <w:rsid w:val="00F20BE9"/>
    <w:rsid w:val="00F316AD"/>
    <w:rsid w:val="00F4501B"/>
    <w:rsid w:val="00F45D56"/>
    <w:rsid w:val="00F53877"/>
    <w:rsid w:val="00F62DC5"/>
    <w:rsid w:val="00F7416C"/>
    <w:rsid w:val="00F75948"/>
    <w:rsid w:val="00F910C5"/>
    <w:rsid w:val="00F915B6"/>
    <w:rsid w:val="00F9652B"/>
    <w:rsid w:val="00FA579A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FD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lt-line-clampline">
    <w:name w:val="lt-line-clamp__line"/>
    <w:basedOn w:val="DefaultParagraphFont"/>
    <w:rsid w:val="008A3F33"/>
  </w:style>
  <w:style w:type="character" w:styleId="Hyperlink">
    <w:name w:val="Hyperlink"/>
    <w:basedOn w:val="DefaultParagraphFont"/>
    <w:uiPriority w:val="99"/>
    <w:unhideWhenUsed/>
    <w:rsid w:val="004A38A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inkedin.com/in/dsanup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fkco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up12.m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SAnup/Projects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racclaim.com/users/anup-mondal.c0a3c787/bad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5A437661174C528CB94DE1F96C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7DFE-DF3A-4EF7-B9DD-16769D82EF62}"/>
      </w:docPartPr>
      <w:docPartBody>
        <w:p w:rsidR="00570D1F" w:rsidRDefault="00F07F2F">
          <w:pPr>
            <w:pStyle w:val="4D5A437661174C528CB94DE1F96C8118"/>
          </w:pPr>
          <w:r w:rsidRPr="00605A5B">
            <w:t>Contact</w:t>
          </w:r>
        </w:p>
      </w:docPartBody>
    </w:docPart>
    <w:docPart>
      <w:docPartPr>
        <w:name w:val="7AF1A41EF85F410D8359A26B9315A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CC23D-A12F-4E2B-8FD6-E926416182D0}"/>
      </w:docPartPr>
      <w:docPartBody>
        <w:p w:rsidR="00570D1F" w:rsidRDefault="00F07F2F">
          <w:pPr>
            <w:pStyle w:val="7AF1A41EF85F410D8359A26B9315A3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F"/>
    <w:rsid w:val="00104524"/>
    <w:rsid w:val="00185848"/>
    <w:rsid w:val="0027660E"/>
    <w:rsid w:val="002C2D3C"/>
    <w:rsid w:val="00570D1F"/>
    <w:rsid w:val="00B6032B"/>
    <w:rsid w:val="00CA391C"/>
    <w:rsid w:val="00CB1C24"/>
    <w:rsid w:val="00ED013E"/>
    <w:rsid w:val="00F02FCB"/>
    <w:rsid w:val="00F07F2F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A437661174C528CB94DE1F96C8118">
    <w:name w:val="4D5A437661174C528CB94DE1F96C8118"/>
  </w:style>
  <w:style w:type="paragraph" w:customStyle="1" w:styleId="46F6B7A45F364160BA1629448C4A4B9E">
    <w:name w:val="46F6B7A45F364160BA1629448C4A4B9E"/>
  </w:style>
  <w:style w:type="paragraph" w:customStyle="1" w:styleId="7AF1A41EF85F410D8359A26B9315A3E5">
    <w:name w:val="7AF1A41EF85F410D8359A26B9315A3E5"/>
  </w:style>
  <w:style w:type="paragraph" w:customStyle="1" w:styleId="17AB2F0E9D674C948D6DF410DCA5BCE3">
    <w:name w:val="17AB2F0E9D674C948D6DF410DCA5BCE3"/>
    <w:rsid w:val="00570D1F"/>
  </w:style>
  <w:style w:type="paragraph" w:customStyle="1" w:styleId="3E3EE8F885784480A315DA29936396F6">
    <w:name w:val="3E3EE8F885784480A315DA29936396F6"/>
    <w:rsid w:val="00570D1F"/>
  </w:style>
  <w:style w:type="paragraph" w:customStyle="1" w:styleId="E47680E7BBCC4F25B664003B212DE26F">
    <w:name w:val="E47680E7BBCC4F25B664003B212DE26F"/>
    <w:rsid w:val="00570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2020-01-10T15:59:00Z</dcterms:created>
  <dcterms:modified xsi:type="dcterms:W3CDTF">2020-02-14T18:31:00Z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